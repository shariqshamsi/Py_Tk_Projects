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akbarali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11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eraser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4.95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